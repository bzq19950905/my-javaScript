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19" w:rsidRDefault="000B6D19">
      <w:pPr>
        <w:spacing w:line="400" w:lineRule="exact"/>
        <w:jc w:val="center"/>
        <w:rPr>
          <w:rFonts w:ascii="宋体"/>
          <w:b/>
          <w:sz w:val="30"/>
          <w:szCs w:val="3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6.5pt;margin-top:-28.8pt;width:.1pt;height:765.35pt;z-index:251658240" o:preferrelative="t" filled="t">
            <v:stroke miterlimit="2"/>
          </v:shape>
        </w:pict>
      </w:r>
      <w:r>
        <w:rPr>
          <w:noProof/>
        </w:rPr>
        <w:pict>
          <v:shape id="AutoShape 2" o:spid="_x0000_s1027" type="#_x0000_t32" style="position:absolute;left:0;text-align:left;margin-left:-30.15pt;margin-top:-28.8pt;width:.2pt;height:765.35pt;z-index:251659264" o:preferrelative="t" filled="t">
            <v:stroke dashstyle="dash" miterlimit="2"/>
          </v:shape>
        </w:pict>
      </w:r>
      <w:r>
        <w:rPr>
          <w:rFonts w:ascii="宋体" w:hAnsi="宋体" w:hint="eastAsia"/>
          <w:b/>
          <w:sz w:val="28"/>
          <w:szCs w:val="28"/>
        </w:rPr>
        <w:t>《</w:t>
      </w:r>
      <w:r>
        <w:rPr>
          <w:rFonts w:ascii="宋体" w:hAnsi="宋体"/>
          <w:b/>
          <w:sz w:val="28"/>
          <w:szCs w:val="28"/>
        </w:rPr>
        <w:t>js</w:t>
      </w:r>
      <w:r>
        <w:rPr>
          <w:rFonts w:ascii="宋体" w:hAnsi="宋体" w:hint="eastAsia"/>
          <w:b/>
          <w:sz w:val="28"/>
          <w:szCs w:val="28"/>
        </w:rPr>
        <w:t>前端开发中》周考</w:t>
      </w:r>
      <w:r>
        <w:rPr>
          <w:rFonts w:ascii="宋体" w:hAnsi="宋体" w:hint="eastAsia"/>
          <w:b/>
          <w:sz w:val="30"/>
          <w:szCs w:val="30"/>
        </w:rPr>
        <w:t>测试题二</w:t>
      </w:r>
    </w:p>
    <w:p w:rsidR="000B6D19" w:rsidRPr="002B2D1B" w:rsidRDefault="000B6D19" w:rsidP="00CB4C6A">
      <w:pPr>
        <w:spacing w:line="240" w:lineRule="exact"/>
        <w:ind w:firstLineChars="270" w:firstLine="31680"/>
        <w:jc w:val="left"/>
        <w:rPr>
          <w:rFonts w:asci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986"/>
        <w:gridCol w:w="1129"/>
        <w:gridCol w:w="1129"/>
        <w:gridCol w:w="1591"/>
        <w:gridCol w:w="1651"/>
      </w:tblGrid>
      <w:tr w:rsidR="000B6D19">
        <w:trPr>
          <w:trHeight w:val="160"/>
        </w:trPr>
        <w:tc>
          <w:tcPr>
            <w:tcW w:w="993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0B6D19">
        <w:trPr>
          <w:trHeight w:val="174"/>
        </w:trPr>
        <w:tc>
          <w:tcPr>
            <w:tcW w:w="993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0B6D19" w:rsidRDefault="000B6D19"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0B6D19" w:rsidRDefault="000B6D19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0B6D19" w:rsidRDefault="000B6D19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651" w:type="dxa"/>
          </w:tcPr>
          <w:p w:rsidR="000B6D19" w:rsidRDefault="000B6D19"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</w:tr>
    </w:tbl>
    <w:p w:rsidR="000B6D19" w:rsidRDefault="000B6D19" w:rsidP="000B6D19">
      <w:pPr>
        <w:spacing w:line="240" w:lineRule="exact"/>
        <w:ind w:firstLineChars="270" w:firstLine="31680"/>
        <w:jc w:val="left"/>
        <w:rPr>
          <w:rFonts w:ascii="宋体"/>
          <w:szCs w:val="21"/>
        </w:rPr>
      </w:pPr>
    </w:p>
    <w:p w:rsidR="000B6D19" w:rsidRDefault="000B6D19" w:rsidP="00CB4C6A">
      <w:pPr>
        <w:spacing w:line="240" w:lineRule="exact"/>
        <w:ind w:firstLineChars="270" w:firstLine="31680"/>
        <w:jc w:val="left"/>
        <w:rPr>
          <w:rFonts w:ascii="宋体"/>
          <w:szCs w:val="21"/>
        </w:rPr>
      </w:pPr>
    </w:p>
    <w:p w:rsidR="000B6D19" w:rsidRDefault="000B6D19" w:rsidP="00CB4C6A">
      <w:pPr>
        <w:spacing w:line="240" w:lineRule="exact"/>
        <w:ind w:firstLineChars="270" w:firstLine="31680"/>
        <w:jc w:val="left"/>
        <w:rPr>
          <w:rFonts w:ascii="宋体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left:0;text-align:left;margin-left:-55.15pt;margin-top:9.9pt;width:30.05pt;height:344.45pt;z-index:251660288" o:preferrelative="t" filled="f" stroked="f">
            <v:textbox style="layout-flow:vertical;mso-layout-flow-alt:bottom-to-top;mso-fit-shape-to-text:t">
              <w:txbxContent>
                <w:p w:rsidR="000B6D19" w:rsidRDefault="000B6D19"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spacing w:val="60"/>
                      <w:u w:val="single"/>
                    </w:rPr>
                    <w:t>__   __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_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>__________</w:t>
                  </w:r>
                </w:p>
              </w:txbxContent>
            </v:textbox>
          </v:shape>
        </w:pict>
      </w:r>
    </w:p>
    <w:p w:rsidR="000B6D19" w:rsidRDefault="000B6D19" w:rsidP="00CB4C6A">
      <w:pPr>
        <w:spacing w:line="240" w:lineRule="exact"/>
        <w:ind w:firstLineChars="270" w:firstLine="31680"/>
        <w:jc w:val="left"/>
        <w:rPr>
          <w:rFonts w:ascii="宋体"/>
          <w:szCs w:val="21"/>
        </w:rPr>
      </w:pPr>
      <w:r>
        <w:rPr>
          <w:noProof/>
        </w:rPr>
        <w:pict>
          <v:shape id="Text Box 4" o:spid="_x0000_s1029" type="#_x0000_t202" style="position:absolute;left:0;text-align:left;margin-left:-38.1pt;margin-top:8.1pt;width:30.2pt;height:264.3pt;z-index:251661312" o:preferrelative="t" filled="f" stroked="f">
            <v:textbox style="layout-flow:vertical;mso-layout-flow-alt:bottom-to-top">
              <w:txbxContent>
                <w:p w:rsidR="000B6D19" w:rsidRDefault="000B6D19">
                  <w:pPr>
                    <w:rPr>
                      <w:sz w:val="18"/>
                      <w:szCs w:val="24"/>
                    </w:rPr>
                  </w:pPr>
                  <w:r>
                    <w:rPr>
                      <w:rFonts w:hint="eastAsia"/>
                      <w:sz w:val="18"/>
                      <w:szCs w:val="24"/>
                    </w:rPr>
                    <w:t>密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线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内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不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答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题</w:t>
                  </w:r>
                </w:p>
              </w:txbxContent>
            </v:textbox>
          </v:shape>
        </w:pict>
      </w:r>
    </w:p>
    <w:p w:rsidR="000B6D19" w:rsidRDefault="000B6D19" w:rsidP="00CB4C6A">
      <w:pPr>
        <w:spacing w:line="240" w:lineRule="exact"/>
        <w:ind w:firstLineChars="270" w:firstLine="31680"/>
        <w:jc w:val="left"/>
        <w:rPr>
          <w:rFonts w:ascii="宋体"/>
          <w:szCs w:val="21"/>
        </w:rPr>
      </w:pPr>
    </w:p>
    <w:p w:rsidR="000B6D19" w:rsidRDefault="000B6D19" w:rsidP="00CB4C6A">
      <w:pPr>
        <w:ind w:leftChars="405" w:left="31680"/>
        <w:rPr>
          <w:rFonts w:ascii="宋体"/>
        </w:rPr>
      </w:pPr>
      <w:r>
        <w:rPr>
          <w:rFonts w:ascii="宋体" w:hAnsi="宋体"/>
        </w:rPr>
        <w:t xml:space="preserve"> </w:t>
      </w:r>
    </w:p>
    <w:p w:rsidR="000B6D19" w:rsidRDefault="000B6D19" w:rsidP="00CF338B">
      <w:pPr>
        <w:pStyle w:val="2"/>
        <w:numPr>
          <w:ilvl w:val="0"/>
          <w:numId w:val="1"/>
        </w:numPr>
        <w:spacing w:beforeLines="50" w:line="400" w:lineRule="exact"/>
        <w:ind w:left="823" w:firstLineChars="0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题目</w:t>
      </w:r>
      <w:r>
        <w:rPr>
          <w:rFonts w:ascii="宋体" w:hAnsi="宋体"/>
          <w:b/>
          <w:szCs w:val="21"/>
        </w:rPr>
        <w:t xml:space="preserve"> :</w:t>
      </w: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/>
          <w:b/>
          <w:szCs w:val="21"/>
        </w:rPr>
        <w:t>10</w:t>
      </w:r>
      <w:r>
        <w:rPr>
          <w:rFonts w:asci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分）</w:t>
      </w:r>
    </w:p>
    <w:p w:rsidR="000B6D19" w:rsidRPr="00CB4C6A" w:rsidRDefault="000B6D19" w:rsidP="00CF338B">
      <w:pPr>
        <w:pStyle w:val="2"/>
        <w:numPr>
          <w:ilvl w:val="0"/>
          <w:numId w:val="2"/>
        </w:numPr>
        <w:spacing w:beforeLines="100" w:afterLines="100" w:line="400" w:lineRule="exact"/>
        <w:ind w:firstLineChars="0"/>
        <w:rPr>
          <w:rFonts w:asci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案例效果图</w:t>
      </w:r>
    </w:p>
    <w:p w:rsidR="000B6D19" w:rsidRPr="00DF3CB8" w:rsidRDefault="000B6D19" w:rsidP="00CB4C6A">
      <w:pPr>
        <w:pStyle w:val="2"/>
        <w:spacing w:beforeLines="100" w:afterLines="100" w:line="400" w:lineRule="exact"/>
        <w:ind w:left="420" w:firstLineChars="0" w:firstLine="0"/>
        <w:rPr>
          <w:rFonts w:ascii="宋体"/>
          <w:b/>
          <w:bCs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5.75pt;margin-top:16.2pt;width:467.3pt;height:97.8pt;z-index:251662336" o:allowoverlap="f">
            <v:imagedata r:id="rId7" o:title=""/>
            <w10:wrap type="square"/>
          </v:shape>
        </w:pict>
      </w:r>
    </w:p>
    <w:p w:rsidR="000B6D19" w:rsidRPr="00191174" w:rsidRDefault="000B6D19" w:rsidP="00CB4C6A">
      <w:pPr>
        <w:pStyle w:val="2"/>
        <w:spacing w:beforeLines="100" w:afterLines="100" w:line="400" w:lineRule="exact"/>
        <w:ind w:firstLine="31680"/>
        <w:rPr>
          <w:rFonts w:ascii="宋体"/>
          <w:b/>
          <w:bCs/>
          <w:noProof/>
          <w:szCs w:val="21"/>
        </w:rPr>
      </w:pPr>
      <w:bookmarkStart w:id="0" w:name="_GoBack"/>
      <w:bookmarkEnd w:id="0"/>
      <w:r>
        <w:rPr>
          <w:rFonts w:ascii="宋体" w:hAnsi="宋体"/>
          <w:b/>
          <w:bCs/>
          <w:noProof/>
          <w:szCs w:val="21"/>
        </w:rPr>
        <w:t>2</w:t>
      </w:r>
      <w:r>
        <w:rPr>
          <w:rFonts w:ascii="宋体" w:hAnsi="宋体" w:hint="eastAsia"/>
          <w:b/>
          <w:bCs/>
          <w:noProof/>
          <w:szCs w:val="21"/>
        </w:rPr>
        <w:t>、要求如下：</w:t>
      </w:r>
    </w:p>
    <w:p w:rsidR="000B6D19" w:rsidRPr="00CB4C6A" w:rsidRDefault="000B6D19" w:rsidP="00191174">
      <w:pPr>
        <w:pStyle w:val="1"/>
        <w:numPr>
          <w:ilvl w:val="0"/>
          <w:numId w:val="21"/>
        </w:numPr>
        <w:tabs>
          <w:tab w:val="left" w:pos="425"/>
        </w:tabs>
        <w:spacing w:line="500" w:lineRule="exact"/>
        <w:ind w:firstLineChars="0"/>
        <w:outlineLvl w:val="1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用脚本正确设置表格底色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第一行是浅绿色，第一行的第一个单元格是深灰色，第二行到最后一行单数行是浅灰色，偶数行是浅蓝色。（</w:t>
      </w:r>
      <w:r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分）</w:t>
      </w:r>
    </w:p>
    <w:p w:rsidR="000B6D19" w:rsidRPr="00D92CAD" w:rsidRDefault="000B6D19" w:rsidP="00191174">
      <w:pPr>
        <w:pStyle w:val="1"/>
        <w:numPr>
          <w:ilvl w:val="0"/>
          <w:numId w:val="21"/>
        </w:numPr>
        <w:tabs>
          <w:tab w:val="left" w:pos="425"/>
        </w:tabs>
        <w:spacing w:line="500" w:lineRule="exact"/>
        <w:ind w:firstLineChars="0"/>
        <w:outlineLvl w:val="1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鼠标经过第一行不变色，经过其他行时变为深灰色，鼠标离开该行时变为该行以前的颜色。（</w:t>
      </w:r>
      <w:r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分）</w:t>
      </w:r>
    </w:p>
    <w:p w:rsidR="000B6D19" w:rsidRPr="00F15970" w:rsidRDefault="000B6D19" w:rsidP="00191174">
      <w:pPr>
        <w:pStyle w:val="1"/>
        <w:numPr>
          <w:ilvl w:val="0"/>
          <w:numId w:val="21"/>
        </w:numPr>
        <w:tabs>
          <w:tab w:val="left" w:pos="425"/>
        </w:tabs>
        <w:spacing w:line="500" w:lineRule="exact"/>
        <w:ind w:firstLineChars="0"/>
        <w:outlineLvl w:val="1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鼠标单击时，单击的行变为深绿色。（鼠标离开或经过这行颜色也保持，直到下一次单击别的行）</w:t>
      </w:r>
      <w:r>
        <w:rPr>
          <w:rFonts w:ascii="宋体" w:hAnsi="宋体"/>
          <w:szCs w:val="21"/>
        </w:rPr>
        <w:t>(30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:rsidR="000B6D19" w:rsidRPr="00F15970" w:rsidRDefault="000B6D19" w:rsidP="00191174">
      <w:pPr>
        <w:pStyle w:val="1"/>
        <w:numPr>
          <w:ilvl w:val="0"/>
          <w:numId w:val="21"/>
        </w:numPr>
        <w:tabs>
          <w:tab w:val="left" w:pos="425"/>
        </w:tabs>
        <w:spacing w:line="500" w:lineRule="exact"/>
        <w:ind w:firstLineChars="0"/>
        <w:outlineLvl w:val="1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单击第一个复选框，如果第一个框被选中，全选第二个到最后一个复选框，如果第一个框没被选中，第二个到最后一个复选框都不选中。并且，如果单击第二个到最后一个复选框时，如果第二个到最后一个复选框不是全选中的状态，那么第一个就变为不选中。单击第二个到最后一个复选框时，如果第二个到最后一个全选中了，第一框变为选中。</w:t>
      </w:r>
      <w:r>
        <w:rPr>
          <w:rFonts w:ascii="宋体" w:hAnsi="宋体"/>
          <w:szCs w:val="21"/>
        </w:rPr>
        <w:t>(30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/>
          <w:szCs w:val="21"/>
        </w:rPr>
        <w:t>)</w:t>
      </w:r>
    </w:p>
    <w:p w:rsidR="000B6D19" w:rsidRDefault="000B6D19" w:rsidP="00F15970">
      <w:pPr>
        <w:pStyle w:val="1"/>
        <w:tabs>
          <w:tab w:val="left" w:pos="425"/>
        </w:tabs>
        <w:spacing w:line="500" w:lineRule="exact"/>
        <w:ind w:left="1050" w:firstLineChars="0" w:firstLine="0"/>
        <w:outlineLvl w:val="1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</w:t>
      </w:r>
    </w:p>
    <w:p w:rsidR="000B6D19" w:rsidRPr="000B0B85" w:rsidRDefault="000B6D19" w:rsidP="00191174">
      <w:pPr>
        <w:pStyle w:val="1"/>
        <w:tabs>
          <w:tab w:val="left" w:pos="425"/>
        </w:tabs>
        <w:spacing w:line="500" w:lineRule="exact"/>
        <w:ind w:firstLineChars="0"/>
        <w:outlineLvl w:val="0"/>
        <w:rPr>
          <w:rFonts w:ascii="宋体"/>
          <w:szCs w:val="21"/>
        </w:rPr>
      </w:pPr>
    </w:p>
    <w:sectPr w:rsidR="000B6D19" w:rsidRPr="000B0B85" w:rsidSect="00051459">
      <w:headerReference w:type="default" r:id="rId8"/>
      <w:footerReference w:type="default" r:id="rId9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D19" w:rsidRDefault="000B6D19">
      <w:r>
        <w:separator/>
      </w:r>
    </w:p>
  </w:endnote>
  <w:endnote w:type="continuationSeparator" w:id="0">
    <w:p w:rsidR="000B6D19" w:rsidRDefault="000B6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19" w:rsidRDefault="000B6D19">
    <w:pPr>
      <w:pStyle w:val="Footer"/>
      <w:jc w:val="center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0B6D19" w:rsidRDefault="000B6D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D19" w:rsidRDefault="000B6D19">
      <w:r>
        <w:separator/>
      </w:r>
    </w:p>
  </w:footnote>
  <w:footnote w:type="continuationSeparator" w:id="0">
    <w:p w:rsidR="000B6D19" w:rsidRDefault="000B6D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19" w:rsidRDefault="000B6D19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BAF"/>
    <w:multiLevelType w:val="multilevel"/>
    <w:tmpl w:val="03895BAF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cs="Times New Roman"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5"/>
        </w:tabs>
        <w:ind w:left="1275" w:hanging="42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cs="Times New Roman" w:hint="eastAsia"/>
      </w:rPr>
    </w:lvl>
  </w:abstractNum>
  <w:abstractNum w:abstractNumId="1">
    <w:nsid w:val="060063FA"/>
    <w:multiLevelType w:val="hybridMultilevel"/>
    <w:tmpl w:val="5B3A29E2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">
    <w:nsid w:val="099B1DC9"/>
    <w:multiLevelType w:val="multilevel"/>
    <w:tmpl w:val="4530B73C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B4501E8"/>
    <w:multiLevelType w:val="hybridMultilevel"/>
    <w:tmpl w:val="9A98615A"/>
    <w:lvl w:ilvl="0" w:tplc="0409000F">
      <w:start w:val="1"/>
      <w:numFmt w:val="decimal"/>
      <w:lvlText w:val="%1."/>
      <w:lvlJc w:val="left"/>
      <w:pPr>
        <w:ind w:left="147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>
    <w:nsid w:val="0CFA11B9"/>
    <w:multiLevelType w:val="multilevel"/>
    <w:tmpl w:val="571825F9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cs="Times New Roman"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5"/>
        </w:tabs>
        <w:ind w:left="1275" w:hanging="42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cs="Times New Roman" w:hint="eastAsia"/>
      </w:rPr>
    </w:lvl>
  </w:abstractNum>
  <w:abstractNum w:abstractNumId="5">
    <w:nsid w:val="16697A2A"/>
    <w:multiLevelType w:val="hybridMultilevel"/>
    <w:tmpl w:val="F19A2508"/>
    <w:lvl w:ilvl="0" w:tplc="0409000F">
      <w:start w:val="1"/>
      <w:numFmt w:val="decimal"/>
      <w:lvlText w:val="%1."/>
      <w:lvlJc w:val="left"/>
      <w:pPr>
        <w:ind w:left="127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6">
    <w:nsid w:val="17B775B5"/>
    <w:multiLevelType w:val="hybridMultilevel"/>
    <w:tmpl w:val="DD243DC4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7">
    <w:nsid w:val="1C702B00"/>
    <w:multiLevelType w:val="hybridMultilevel"/>
    <w:tmpl w:val="9DC03AE8"/>
    <w:lvl w:ilvl="0" w:tplc="0409000F">
      <w:start w:val="1"/>
      <w:numFmt w:val="decimal"/>
      <w:lvlText w:val="%1."/>
      <w:lvlJc w:val="left"/>
      <w:pPr>
        <w:ind w:left="127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>
    <w:nsid w:val="1D9F16E9"/>
    <w:multiLevelType w:val="multilevel"/>
    <w:tmpl w:val="3F8EA99E"/>
    <w:lvl w:ilvl="0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384C77B2"/>
    <w:multiLevelType w:val="hybridMultilevel"/>
    <w:tmpl w:val="6CA0A984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0">
    <w:nsid w:val="397C0188"/>
    <w:multiLevelType w:val="hybridMultilevel"/>
    <w:tmpl w:val="FEFC8CE0"/>
    <w:lvl w:ilvl="0" w:tplc="0DB8B7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39DA3273"/>
    <w:multiLevelType w:val="hybridMultilevel"/>
    <w:tmpl w:val="645CA05C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>
    <w:nsid w:val="3F0F56DA"/>
    <w:multiLevelType w:val="multilevel"/>
    <w:tmpl w:val="3F0F56DA"/>
    <w:lvl w:ilvl="0">
      <w:start w:val="1"/>
      <w:numFmt w:val="chineseCountingThousand"/>
      <w:lvlText w:val="%1、"/>
      <w:lvlJc w:val="left"/>
      <w:pPr>
        <w:ind w:left="825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13">
    <w:nsid w:val="4E671D9A"/>
    <w:multiLevelType w:val="hybridMultilevel"/>
    <w:tmpl w:val="961EAA2C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4">
    <w:nsid w:val="571CCD42"/>
    <w:multiLevelType w:val="multilevel"/>
    <w:tmpl w:val="571CCD42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cs="Times New Roman"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1"/>
        </w:tabs>
        <w:ind w:left="851" w:hanging="425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425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cs="Times New Roman" w:hint="eastAsia"/>
      </w:rPr>
    </w:lvl>
  </w:abstractNum>
  <w:abstractNum w:abstractNumId="15">
    <w:nsid w:val="5CDA7391"/>
    <w:multiLevelType w:val="hybridMultilevel"/>
    <w:tmpl w:val="F94EEFA8"/>
    <w:lvl w:ilvl="0" w:tplc="90744704">
      <w:start w:val="1"/>
      <w:numFmt w:val="decimal"/>
      <w:lvlText w:val="%1）"/>
      <w:lvlJc w:val="left"/>
      <w:pPr>
        <w:ind w:left="887" w:hanging="360"/>
      </w:pPr>
      <w:rPr>
        <w:rFonts w:ascii="宋体" w:eastAsia="宋体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6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  <w:rPr>
        <w:rFonts w:cs="Times New Roman"/>
      </w:rPr>
    </w:lvl>
  </w:abstractNum>
  <w:abstractNum w:abstractNumId="16">
    <w:nsid w:val="5D5C52D1"/>
    <w:multiLevelType w:val="hybridMultilevel"/>
    <w:tmpl w:val="A27E5ABA"/>
    <w:lvl w:ilvl="0" w:tplc="E8B60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8B7F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Times New Roman"/>
      </w:rPr>
    </w:lvl>
    <w:lvl w:ilvl="2" w:tplc="22465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6C4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A9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0A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C3F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3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CC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A553B4"/>
    <w:multiLevelType w:val="hybridMultilevel"/>
    <w:tmpl w:val="E5545DEE"/>
    <w:lvl w:ilvl="0" w:tplc="E9F61B9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8">
    <w:nsid w:val="645D21FB"/>
    <w:multiLevelType w:val="multilevel"/>
    <w:tmpl w:val="571825F9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cs="Times New Roman"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5"/>
        </w:tabs>
        <w:ind w:left="1275" w:hanging="42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cs="Times New Roman" w:hint="eastAsia"/>
      </w:rPr>
    </w:lvl>
  </w:abstractNum>
  <w:abstractNum w:abstractNumId="19">
    <w:nsid w:val="6DCA219F"/>
    <w:multiLevelType w:val="multilevel"/>
    <w:tmpl w:val="6DCA219F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cs="Times New Roman"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5"/>
        </w:tabs>
        <w:ind w:left="1275" w:hanging="42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cs="Times New Roman" w:hint="eastAsia"/>
      </w:rPr>
    </w:lvl>
  </w:abstractNum>
  <w:abstractNum w:abstractNumId="20">
    <w:nsid w:val="766C521C"/>
    <w:multiLevelType w:val="hybridMultilevel"/>
    <w:tmpl w:val="826CE1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0"/>
  </w:num>
  <w:num w:numId="5">
    <w:abstractNumId w:val="14"/>
  </w:num>
  <w:num w:numId="6">
    <w:abstractNumId w:val="18"/>
  </w:num>
  <w:num w:numId="7">
    <w:abstractNumId w:val="8"/>
  </w:num>
  <w:num w:numId="8">
    <w:abstractNumId w:val="17"/>
  </w:num>
  <w:num w:numId="9">
    <w:abstractNumId w:val="15"/>
  </w:num>
  <w:num w:numId="10">
    <w:abstractNumId w:val="0"/>
  </w:num>
  <w:num w:numId="11">
    <w:abstractNumId w:val="9"/>
  </w:num>
  <w:num w:numId="12">
    <w:abstractNumId w:val="4"/>
  </w:num>
  <w:num w:numId="13">
    <w:abstractNumId w:val="6"/>
  </w:num>
  <w:num w:numId="14">
    <w:abstractNumId w:val="7"/>
  </w:num>
  <w:num w:numId="15">
    <w:abstractNumId w:val="19"/>
  </w:num>
  <w:num w:numId="16">
    <w:abstractNumId w:val="13"/>
  </w:num>
  <w:num w:numId="17">
    <w:abstractNumId w:val="5"/>
  </w:num>
  <w:num w:numId="18">
    <w:abstractNumId w:val="1"/>
  </w:num>
  <w:num w:numId="19">
    <w:abstractNumId w:val="20"/>
  </w:num>
  <w:num w:numId="20">
    <w:abstractNumId w:val="11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6717"/>
    <w:rsid w:val="0000204E"/>
    <w:rsid w:val="00006384"/>
    <w:rsid w:val="000142B1"/>
    <w:rsid w:val="00014789"/>
    <w:rsid w:val="0001746E"/>
    <w:rsid w:val="00041FE8"/>
    <w:rsid w:val="00051459"/>
    <w:rsid w:val="000601E4"/>
    <w:rsid w:val="000606BA"/>
    <w:rsid w:val="00062BC4"/>
    <w:rsid w:val="00071228"/>
    <w:rsid w:val="00093BA9"/>
    <w:rsid w:val="000A1CFD"/>
    <w:rsid w:val="000A539D"/>
    <w:rsid w:val="000A6EE3"/>
    <w:rsid w:val="000B0B85"/>
    <w:rsid w:val="000B5414"/>
    <w:rsid w:val="000B6D19"/>
    <w:rsid w:val="000C04DD"/>
    <w:rsid w:val="000C3229"/>
    <w:rsid w:val="000D103E"/>
    <w:rsid w:val="000E718D"/>
    <w:rsid w:val="000F2428"/>
    <w:rsid w:val="001041C4"/>
    <w:rsid w:val="00113A70"/>
    <w:rsid w:val="00114ABE"/>
    <w:rsid w:val="00114F41"/>
    <w:rsid w:val="0012538A"/>
    <w:rsid w:val="0013345C"/>
    <w:rsid w:val="001402D2"/>
    <w:rsid w:val="00144CA9"/>
    <w:rsid w:val="00146245"/>
    <w:rsid w:val="00147083"/>
    <w:rsid w:val="0015210F"/>
    <w:rsid w:val="00160575"/>
    <w:rsid w:val="00161A6F"/>
    <w:rsid w:val="0016442C"/>
    <w:rsid w:val="001655D0"/>
    <w:rsid w:val="0017606B"/>
    <w:rsid w:val="001838BB"/>
    <w:rsid w:val="00191174"/>
    <w:rsid w:val="001928D1"/>
    <w:rsid w:val="001933DB"/>
    <w:rsid w:val="001A306A"/>
    <w:rsid w:val="001A7BDC"/>
    <w:rsid w:val="001C4FFA"/>
    <w:rsid w:val="001D39DC"/>
    <w:rsid w:val="001E0A37"/>
    <w:rsid w:val="001E3603"/>
    <w:rsid w:val="001E531E"/>
    <w:rsid w:val="00203795"/>
    <w:rsid w:val="00214879"/>
    <w:rsid w:val="00214BFE"/>
    <w:rsid w:val="002210D0"/>
    <w:rsid w:val="0022279C"/>
    <w:rsid w:val="002305DB"/>
    <w:rsid w:val="002449A7"/>
    <w:rsid w:val="00245202"/>
    <w:rsid w:val="00255C81"/>
    <w:rsid w:val="002602F8"/>
    <w:rsid w:val="00260A5D"/>
    <w:rsid w:val="00267ABB"/>
    <w:rsid w:val="00293096"/>
    <w:rsid w:val="002954DB"/>
    <w:rsid w:val="002A3CEC"/>
    <w:rsid w:val="002B2D1B"/>
    <w:rsid w:val="002B7FF3"/>
    <w:rsid w:val="002C29EE"/>
    <w:rsid w:val="002C4BC0"/>
    <w:rsid w:val="002F20CB"/>
    <w:rsid w:val="002F28AA"/>
    <w:rsid w:val="003050A8"/>
    <w:rsid w:val="00314F23"/>
    <w:rsid w:val="003213F6"/>
    <w:rsid w:val="00321FD9"/>
    <w:rsid w:val="00325E3B"/>
    <w:rsid w:val="003300F1"/>
    <w:rsid w:val="0033049F"/>
    <w:rsid w:val="00337470"/>
    <w:rsid w:val="00341D36"/>
    <w:rsid w:val="003465F5"/>
    <w:rsid w:val="003502D6"/>
    <w:rsid w:val="003544FA"/>
    <w:rsid w:val="0039386E"/>
    <w:rsid w:val="003B2D85"/>
    <w:rsid w:val="003C439A"/>
    <w:rsid w:val="003D6350"/>
    <w:rsid w:val="003E1068"/>
    <w:rsid w:val="003E3C0A"/>
    <w:rsid w:val="003F0CCD"/>
    <w:rsid w:val="00414645"/>
    <w:rsid w:val="00414CE2"/>
    <w:rsid w:val="00426697"/>
    <w:rsid w:val="004350E0"/>
    <w:rsid w:val="00462967"/>
    <w:rsid w:val="00467A58"/>
    <w:rsid w:val="0048257A"/>
    <w:rsid w:val="00485C01"/>
    <w:rsid w:val="00486E29"/>
    <w:rsid w:val="00496E56"/>
    <w:rsid w:val="004A437A"/>
    <w:rsid w:val="004B159D"/>
    <w:rsid w:val="004B322D"/>
    <w:rsid w:val="004D18D2"/>
    <w:rsid w:val="004D4767"/>
    <w:rsid w:val="004D74B1"/>
    <w:rsid w:val="004E0CDD"/>
    <w:rsid w:val="004F233C"/>
    <w:rsid w:val="00520319"/>
    <w:rsid w:val="00524EBB"/>
    <w:rsid w:val="005427A0"/>
    <w:rsid w:val="00543861"/>
    <w:rsid w:val="00550C7C"/>
    <w:rsid w:val="00553AE5"/>
    <w:rsid w:val="0057145E"/>
    <w:rsid w:val="005733A5"/>
    <w:rsid w:val="00573917"/>
    <w:rsid w:val="0057395F"/>
    <w:rsid w:val="0058028E"/>
    <w:rsid w:val="0059243A"/>
    <w:rsid w:val="005967B6"/>
    <w:rsid w:val="00597493"/>
    <w:rsid w:val="005B4D26"/>
    <w:rsid w:val="005B63DD"/>
    <w:rsid w:val="005B78D0"/>
    <w:rsid w:val="005D75AA"/>
    <w:rsid w:val="005E0E0E"/>
    <w:rsid w:val="005E78C0"/>
    <w:rsid w:val="005F4612"/>
    <w:rsid w:val="00603901"/>
    <w:rsid w:val="00606135"/>
    <w:rsid w:val="00614B6E"/>
    <w:rsid w:val="00624A55"/>
    <w:rsid w:val="00632524"/>
    <w:rsid w:val="00645DE0"/>
    <w:rsid w:val="0066247B"/>
    <w:rsid w:val="0067208A"/>
    <w:rsid w:val="00685B6D"/>
    <w:rsid w:val="006C1149"/>
    <w:rsid w:val="006C3CFF"/>
    <w:rsid w:val="006C5B91"/>
    <w:rsid w:val="006C7D9D"/>
    <w:rsid w:val="006E34DF"/>
    <w:rsid w:val="007024F1"/>
    <w:rsid w:val="0070466A"/>
    <w:rsid w:val="007052C1"/>
    <w:rsid w:val="007063AE"/>
    <w:rsid w:val="00706717"/>
    <w:rsid w:val="00707513"/>
    <w:rsid w:val="00711C04"/>
    <w:rsid w:val="007125F8"/>
    <w:rsid w:val="00746B8B"/>
    <w:rsid w:val="00751F24"/>
    <w:rsid w:val="007602E6"/>
    <w:rsid w:val="00772373"/>
    <w:rsid w:val="00776B93"/>
    <w:rsid w:val="007773DA"/>
    <w:rsid w:val="0078246C"/>
    <w:rsid w:val="007825E2"/>
    <w:rsid w:val="00795E62"/>
    <w:rsid w:val="007A09D6"/>
    <w:rsid w:val="007A3C6C"/>
    <w:rsid w:val="007B1BE2"/>
    <w:rsid w:val="007B32F9"/>
    <w:rsid w:val="007B79EB"/>
    <w:rsid w:val="007C21B8"/>
    <w:rsid w:val="007D01A4"/>
    <w:rsid w:val="007E4E99"/>
    <w:rsid w:val="007E7E00"/>
    <w:rsid w:val="007F262A"/>
    <w:rsid w:val="00801B49"/>
    <w:rsid w:val="00815A4A"/>
    <w:rsid w:val="00820CEE"/>
    <w:rsid w:val="00823917"/>
    <w:rsid w:val="00825F33"/>
    <w:rsid w:val="0083481C"/>
    <w:rsid w:val="008441B6"/>
    <w:rsid w:val="00853607"/>
    <w:rsid w:val="008547CA"/>
    <w:rsid w:val="008560AE"/>
    <w:rsid w:val="008659BD"/>
    <w:rsid w:val="00866D13"/>
    <w:rsid w:val="00877802"/>
    <w:rsid w:val="00883180"/>
    <w:rsid w:val="008A3635"/>
    <w:rsid w:val="008B073D"/>
    <w:rsid w:val="008B2190"/>
    <w:rsid w:val="008E0D87"/>
    <w:rsid w:val="00906645"/>
    <w:rsid w:val="00924E8E"/>
    <w:rsid w:val="009525FA"/>
    <w:rsid w:val="00963420"/>
    <w:rsid w:val="00967897"/>
    <w:rsid w:val="009A5F2C"/>
    <w:rsid w:val="009A6033"/>
    <w:rsid w:val="009B4AFF"/>
    <w:rsid w:val="009D074D"/>
    <w:rsid w:val="009D11DF"/>
    <w:rsid w:val="009E26C4"/>
    <w:rsid w:val="009E548B"/>
    <w:rsid w:val="009E6C5D"/>
    <w:rsid w:val="00A35492"/>
    <w:rsid w:val="00A4042D"/>
    <w:rsid w:val="00A76D5E"/>
    <w:rsid w:val="00A90A74"/>
    <w:rsid w:val="00A91066"/>
    <w:rsid w:val="00AA4CF4"/>
    <w:rsid w:val="00AA5911"/>
    <w:rsid w:val="00AA7D30"/>
    <w:rsid w:val="00AB07AE"/>
    <w:rsid w:val="00AB528F"/>
    <w:rsid w:val="00AB7B23"/>
    <w:rsid w:val="00AD5EC5"/>
    <w:rsid w:val="00AE4A9B"/>
    <w:rsid w:val="00AE5C24"/>
    <w:rsid w:val="00AF2026"/>
    <w:rsid w:val="00AF242A"/>
    <w:rsid w:val="00AF4CC4"/>
    <w:rsid w:val="00B10FEF"/>
    <w:rsid w:val="00B13C48"/>
    <w:rsid w:val="00B224C0"/>
    <w:rsid w:val="00B237D8"/>
    <w:rsid w:val="00B2450E"/>
    <w:rsid w:val="00B413B7"/>
    <w:rsid w:val="00B43AFB"/>
    <w:rsid w:val="00B4668B"/>
    <w:rsid w:val="00B53DA1"/>
    <w:rsid w:val="00B624AA"/>
    <w:rsid w:val="00B76BE7"/>
    <w:rsid w:val="00B77DE3"/>
    <w:rsid w:val="00B83544"/>
    <w:rsid w:val="00BA2C21"/>
    <w:rsid w:val="00BB5A19"/>
    <w:rsid w:val="00BC36C4"/>
    <w:rsid w:val="00BD3B46"/>
    <w:rsid w:val="00BD3E71"/>
    <w:rsid w:val="00BD5C7D"/>
    <w:rsid w:val="00BE5767"/>
    <w:rsid w:val="00BF4868"/>
    <w:rsid w:val="00BF69C5"/>
    <w:rsid w:val="00C01947"/>
    <w:rsid w:val="00C3795C"/>
    <w:rsid w:val="00C43339"/>
    <w:rsid w:val="00C47E73"/>
    <w:rsid w:val="00C54ECD"/>
    <w:rsid w:val="00C77FA8"/>
    <w:rsid w:val="00C85FE9"/>
    <w:rsid w:val="00C9318C"/>
    <w:rsid w:val="00CA1FEE"/>
    <w:rsid w:val="00CA2D04"/>
    <w:rsid w:val="00CA3EE9"/>
    <w:rsid w:val="00CB0093"/>
    <w:rsid w:val="00CB4C6A"/>
    <w:rsid w:val="00CD0E16"/>
    <w:rsid w:val="00CD7DFB"/>
    <w:rsid w:val="00CE175A"/>
    <w:rsid w:val="00CE29D3"/>
    <w:rsid w:val="00CE47B5"/>
    <w:rsid w:val="00CE4980"/>
    <w:rsid w:val="00CF2C4F"/>
    <w:rsid w:val="00CF338B"/>
    <w:rsid w:val="00D041D0"/>
    <w:rsid w:val="00D06571"/>
    <w:rsid w:val="00D0747F"/>
    <w:rsid w:val="00D317AE"/>
    <w:rsid w:val="00D33FE6"/>
    <w:rsid w:val="00D370E5"/>
    <w:rsid w:val="00D43EBF"/>
    <w:rsid w:val="00D5130F"/>
    <w:rsid w:val="00D55159"/>
    <w:rsid w:val="00D56E76"/>
    <w:rsid w:val="00D60847"/>
    <w:rsid w:val="00D63673"/>
    <w:rsid w:val="00D655C1"/>
    <w:rsid w:val="00D659F3"/>
    <w:rsid w:val="00D74A26"/>
    <w:rsid w:val="00D85521"/>
    <w:rsid w:val="00D87DD2"/>
    <w:rsid w:val="00D9109D"/>
    <w:rsid w:val="00D92CAD"/>
    <w:rsid w:val="00D931A1"/>
    <w:rsid w:val="00D969B4"/>
    <w:rsid w:val="00DA126E"/>
    <w:rsid w:val="00DA3CC4"/>
    <w:rsid w:val="00DA4C8D"/>
    <w:rsid w:val="00DB4A8D"/>
    <w:rsid w:val="00DB5A10"/>
    <w:rsid w:val="00DC5EA8"/>
    <w:rsid w:val="00DD0F28"/>
    <w:rsid w:val="00DF2BFD"/>
    <w:rsid w:val="00DF3CB8"/>
    <w:rsid w:val="00DF59EB"/>
    <w:rsid w:val="00DF70BA"/>
    <w:rsid w:val="00E01F67"/>
    <w:rsid w:val="00E064FA"/>
    <w:rsid w:val="00E124B8"/>
    <w:rsid w:val="00E219C3"/>
    <w:rsid w:val="00E21BD6"/>
    <w:rsid w:val="00E35834"/>
    <w:rsid w:val="00E371A8"/>
    <w:rsid w:val="00E40FB1"/>
    <w:rsid w:val="00E500CF"/>
    <w:rsid w:val="00E52695"/>
    <w:rsid w:val="00E72E48"/>
    <w:rsid w:val="00E806B5"/>
    <w:rsid w:val="00E813CC"/>
    <w:rsid w:val="00E866D6"/>
    <w:rsid w:val="00EB4534"/>
    <w:rsid w:val="00EC75FC"/>
    <w:rsid w:val="00EF0624"/>
    <w:rsid w:val="00F00D56"/>
    <w:rsid w:val="00F15970"/>
    <w:rsid w:val="00F16DAD"/>
    <w:rsid w:val="00F30807"/>
    <w:rsid w:val="00F35D5C"/>
    <w:rsid w:val="00F512B5"/>
    <w:rsid w:val="00F534B6"/>
    <w:rsid w:val="00F57A73"/>
    <w:rsid w:val="00F640AB"/>
    <w:rsid w:val="00F76C11"/>
    <w:rsid w:val="00F8688C"/>
    <w:rsid w:val="00F9676B"/>
    <w:rsid w:val="00FA24C2"/>
    <w:rsid w:val="00FA48E0"/>
    <w:rsid w:val="00FB20DC"/>
    <w:rsid w:val="00FB6B66"/>
    <w:rsid w:val="00FD155D"/>
    <w:rsid w:val="00FE3313"/>
    <w:rsid w:val="00FE34A5"/>
    <w:rsid w:val="00FE6AE3"/>
    <w:rsid w:val="00FF08D6"/>
    <w:rsid w:val="00FF258E"/>
    <w:rsid w:val="08444DF6"/>
    <w:rsid w:val="478065DE"/>
    <w:rsid w:val="6D61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459"/>
    <w:pPr>
      <w:widowControl w:val="0"/>
      <w:jc w:val="both"/>
    </w:pPr>
    <w:rPr>
      <w:rFonts w:cs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514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1459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5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51459"/>
    <w:rPr>
      <w:rFonts w:ascii="Calibri" w:eastAsia="宋体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051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1459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Normal"/>
    <w:uiPriority w:val="99"/>
    <w:rsid w:val="00051459"/>
    <w:pPr>
      <w:ind w:firstLineChars="200" w:firstLine="420"/>
    </w:pPr>
  </w:style>
  <w:style w:type="paragraph" w:customStyle="1" w:styleId="2">
    <w:name w:val="列出段落2"/>
    <w:basedOn w:val="Normal"/>
    <w:uiPriority w:val="99"/>
    <w:rsid w:val="00051459"/>
    <w:pPr>
      <w:ind w:firstLineChars="200" w:firstLine="420"/>
    </w:pPr>
  </w:style>
  <w:style w:type="paragraph" w:customStyle="1" w:styleId="21">
    <w:name w:val="列出段落21"/>
    <w:basedOn w:val="Normal"/>
    <w:uiPriority w:val="99"/>
    <w:rsid w:val="00051459"/>
    <w:pPr>
      <w:ind w:firstLineChars="200" w:firstLine="420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C77FA8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C77FA8"/>
    <w:rPr>
      <w:rFonts w:cs="Times New Roman"/>
      <w:color w:val="0000FF"/>
      <w:u w:val="single"/>
    </w:rPr>
  </w:style>
  <w:style w:type="paragraph" w:customStyle="1" w:styleId="3">
    <w:name w:val="列出段落3"/>
    <w:basedOn w:val="Normal"/>
    <w:uiPriority w:val="99"/>
    <w:rsid w:val="0070466A"/>
    <w:pPr>
      <w:ind w:firstLineChars="200" w:firstLine="420"/>
    </w:pPr>
  </w:style>
  <w:style w:type="paragraph" w:customStyle="1" w:styleId="11">
    <w:name w:val="列出段落11"/>
    <w:basedOn w:val="Normal"/>
    <w:uiPriority w:val="99"/>
    <w:rsid w:val="001911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102</TotalTime>
  <Pages>1</Pages>
  <Words>60</Words>
  <Characters>346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《C语言程序设计》第十二单元日考技能测试题（9</dc:title>
  <dc:subject/>
  <dc:creator>Administrator</dc:creator>
  <cp:keywords/>
  <dc:description/>
  <cp:lastModifiedBy>AutoBVT</cp:lastModifiedBy>
  <cp:revision>64</cp:revision>
  <dcterms:created xsi:type="dcterms:W3CDTF">2015-01-28T09:09:00Z</dcterms:created>
  <dcterms:modified xsi:type="dcterms:W3CDTF">2017-01-10T21:53:00Z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